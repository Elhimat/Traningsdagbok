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D25" w14:textId="28A67BB8" w:rsidR="00D5413C" w:rsidRDefault="005F0E20">
      <w:pPr>
        <w:pStyle w:val="Foto"/>
      </w:pPr>
      <w:r>
        <w:rPr>
          <w:noProof/>
        </w:rPr>
        <w:drawing>
          <wp:inline distT="0" distB="0" distL="0" distR="0" wp14:anchorId="4E263917" wp14:editId="19ECB347">
            <wp:extent cx="5478780" cy="3655060"/>
            <wp:effectExtent l="0" t="0" r="7620" b="2540"/>
            <wp:docPr id="2" name="Bildobjekt 2" descr="En bild som visar himmel, utomhus, pers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himmel, utomhus, person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Titel"/>
        <w:tag w:val=""/>
        <w:id w:val="-320114257"/>
        <w:placeholder>
          <w:docPart w:val="169E3517A2CF4D64868DF7114764A2B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08A9D1E" w14:textId="77777777" w:rsidR="001638F6" w:rsidRDefault="00666BC0" w:rsidP="00D5413C">
          <w:pPr>
            <w:pStyle w:val="Rubrik"/>
          </w:pPr>
          <w:r>
            <w:t>Projektplan</w:t>
          </w:r>
        </w:p>
      </w:sdtContent>
    </w:sdt>
    <w:sdt>
      <w:sdtPr>
        <w:alias w:val="Ämne"/>
        <w:tag w:val=""/>
        <w:id w:val="545571905"/>
        <w:placeholder>
          <w:docPart w:val="70F4719823054AA49D74B7562965B41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0BA5839" w14:textId="29959B8D" w:rsidR="001638F6" w:rsidRPr="00D5413C" w:rsidRDefault="005F0E20" w:rsidP="00D5413C">
          <w:pPr>
            <w:pStyle w:val="Underrubrik"/>
          </w:pPr>
          <w:r>
            <w:t>Träningsdagbok</w:t>
          </w:r>
        </w:p>
      </w:sdtContent>
    </w:sdt>
    <w:p w14:paraId="147CB830" w14:textId="5A3984D7" w:rsidR="00E750EE" w:rsidRDefault="00000000" w:rsidP="003422FF">
      <w:pPr>
        <w:pStyle w:val="Kontaktinformation"/>
      </w:pPr>
      <w:sdt>
        <w:sdtPr>
          <w:alias w:val="Författare"/>
          <w:tag w:val=""/>
          <w:id w:val="1539861696"/>
          <w:placeholder>
            <w:docPart w:val="1C4791C3C1ED4124A948DF43E79DECD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5F0E20">
            <w:t>Elias Mattsson</w:t>
          </w:r>
        </w:sdtContent>
      </w:sdt>
      <w:r w:rsidR="00D5413C">
        <w:rPr>
          <w:lang w:bidi="sv-SE"/>
        </w:rPr>
        <w:t xml:space="preserve"> |</w:t>
      </w:r>
      <w:r w:rsidR="00B426B9">
        <w:rPr>
          <w:lang w:bidi="sv-SE"/>
        </w:rPr>
        <w:t xml:space="preserve"> It20 </w:t>
      </w:r>
      <w:r w:rsidR="00090989">
        <w:rPr>
          <w:lang w:bidi="sv-SE"/>
        </w:rPr>
        <w:t>|</w:t>
      </w:r>
      <w:sdt>
        <w:sdtPr>
          <w:alias w:val="Publiceringsdatum"/>
          <w:tag w:val=""/>
          <w:id w:val="-426964934"/>
          <w:placeholder>
            <w:docPart w:val="22DE39CE14234EEE8C4A256A14D8114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sv-FI"/>
            <w:storeMappedDataAs w:val="dateTime"/>
            <w:calendar w:val="gregorian"/>
          </w:date>
        </w:sdtPr>
        <w:sdtContent>
          <w:r w:rsidR="00666BC0" w:rsidRPr="003313E8">
            <w:rPr>
              <w:rStyle w:val="Platshllartext"/>
            </w:rPr>
            <w:t>[Publiceringsdatum]</w:t>
          </w:r>
        </w:sdtContent>
      </w:sdt>
    </w:p>
    <w:p w14:paraId="17D751C2" w14:textId="48BF10FE" w:rsidR="003422FF" w:rsidRDefault="00000000" w:rsidP="003422FF">
      <w:pPr>
        <w:pStyle w:val="Kontaktinformation"/>
      </w:pPr>
      <w:sdt>
        <w:sdtPr>
          <w:rPr>
            <w:lang w:bidi="sv-SE"/>
          </w:rPr>
          <w:alias w:val="Företag"/>
          <w:tag w:val=""/>
          <w:id w:val="-1198466643"/>
          <w:placeholder>
            <w:docPart w:val="5AE941F7352C4144A826A7F4B276CD1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9C17F7">
            <w:rPr>
              <w:lang w:bidi="sv-SE"/>
            </w:rPr>
            <w:t>Ålands Yrkesgymnasium - Datanom</w:t>
          </w:r>
        </w:sdtContent>
      </w:sdt>
      <w:r w:rsidR="003422FF">
        <w:rPr>
          <w:lang w:bidi="sv-SE"/>
        </w:rPr>
        <w:br w:type="page"/>
      </w:r>
    </w:p>
    <w:sdt>
      <w:sdtPr>
        <w:rPr>
          <w:rFonts w:asciiTheme="minorHAnsi" w:eastAsiaTheme="minorEastAsia" w:hAnsiTheme="minorHAnsi" w:cstheme="minorBidi"/>
          <w:color w:val="4D322D" w:themeColor="text2"/>
          <w:sz w:val="22"/>
          <w:szCs w:val="22"/>
        </w:rPr>
        <w:id w:val="-116686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2BC61" w14:textId="15FE70C8" w:rsidR="003438CB" w:rsidRDefault="003438CB">
          <w:pPr>
            <w:pStyle w:val="Innehllsfrteckningsrubrik"/>
          </w:pPr>
          <w:r>
            <w:t>Innehåll</w:t>
          </w:r>
        </w:p>
        <w:p w14:paraId="6FBD205F" w14:textId="14A79ACF" w:rsidR="00F62EF0" w:rsidRDefault="003438CB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23912" w:history="1">
            <w:r w:rsidR="00F62EF0" w:rsidRPr="00587614">
              <w:rPr>
                <w:rStyle w:val="Hyperlnk"/>
                <w:noProof/>
              </w:rPr>
              <w:t>Projektbeskrivning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_Toc124923912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2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458FCFFA" w14:textId="57ADEAAE" w:rsidR="00F62EF0" w:rsidRDefault="0000000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3" w:history="1">
            <w:r w:rsidR="00F62EF0" w:rsidRPr="00587614">
              <w:rPr>
                <w:rStyle w:val="Hyperlnk"/>
                <w:noProof/>
              </w:rPr>
              <w:t>Bakgrund och problemformulering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_Toc124923913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2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392A8037" w14:textId="74F27FC2" w:rsidR="00F62EF0" w:rsidRDefault="0000000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4" w:history="1">
            <w:r w:rsidR="00F62EF0" w:rsidRPr="00587614">
              <w:rPr>
                <w:rStyle w:val="Hyperlnk"/>
                <w:noProof/>
              </w:rPr>
              <w:t>Tidsuppskattning samt schema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_Toc124923914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2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2E858204" w14:textId="1854A6AB" w:rsidR="00F62EF0" w:rsidRDefault="0000000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5" w:history="1">
            <w:r w:rsidR="00F62EF0" w:rsidRPr="00587614">
              <w:rPr>
                <w:rStyle w:val="Hyperlnk"/>
                <w:noProof/>
              </w:rPr>
              <w:t>Plattformar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_Toc124923915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2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52D9AA98" w14:textId="0C4CF58D" w:rsidR="00F62EF0" w:rsidRDefault="0000000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6" w:history="1">
            <w:r w:rsidR="00F62EF0" w:rsidRPr="00587614">
              <w:rPr>
                <w:rStyle w:val="Hyperlnk"/>
                <w:noProof/>
              </w:rPr>
              <w:t>Testning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_Toc124923916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3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03726C94" w14:textId="7E0AE173" w:rsidR="00F62EF0" w:rsidRDefault="0000000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7" w:history="1">
            <w:r w:rsidR="00F62EF0" w:rsidRPr="00587614">
              <w:rPr>
                <w:rStyle w:val="Hyperlnk"/>
                <w:noProof/>
              </w:rPr>
              <w:t>Miljöer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_Toc124923917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3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57BC17B2" w14:textId="267727CE" w:rsidR="00F62EF0" w:rsidRDefault="0000000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8" w:history="1">
            <w:r w:rsidR="00F62EF0" w:rsidRPr="00587614">
              <w:rPr>
                <w:rStyle w:val="Hyperlnk"/>
                <w:noProof/>
              </w:rPr>
              <w:t>Alternativ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_Toc124923918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3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65E5EEC3" w14:textId="53BCEBA7" w:rsidR="00F62EF0" w:rsidRDefault="0000000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19" w:history="1">
            <w:r w:rsidR="00F62EF0" w:rsidRPr="00587614">
              <w:rPr>
                <w:rStyle w:val="Hyperlnk"/>
                <w:noProof/>
              </w:rPr>
              <w:t>Gränssnittet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_Toc124923919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3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4105ACA5" w14:textId="117345AB" w:rsidR="00F62EF0" w:rsidRDefault="0000000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0" w:history="1">
            <w:r w:rsidR="00F62EF0" w:rsidRPr="00587614">
              <w:rPr>
                <w:rStyle w:val="Hyperlnk"/>
                <w:noProof/>
              </w:rPr>
              <w:t>Bilder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_Toc124923920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3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11BD0ECF" w14:textId="4397C990" w:rsidR="00F62EF0" w:rsidRDefault="0000000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1" w:history="1">
            <w:r w:rsidR="00F62EF0" w:rsidRPr="00587614">
              <w:rPr>
                <w:rStyle w:val="Hyperlnk"/>
                <w:noProof/>
              </w:rPr>
              <w:t>Navigering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_Toc124923921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5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1CEDDF03" w14:textId="1B5FC62E" w:rsidR="00F62EF0" w:rsidRDefault="0000000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2" w:history="1">
            <w:r w:rsidR="00F62EF0" w:rsidRPr="00587614">
              <w:rPr>
                <w:rStyle w:val="Hyperlnk"/>
                <w:noProof/>
              </w:rPr>
              <w:t>Funktioner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_Toc124923922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5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6C913853" w14:textId="166EE2F7" w:rsidR="00F62EF0" w:rsidRDefault="0000000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3" w:history="1">
            <w:r w:rsidR="00F62EF0" w:rsidRPr="00587614">
              <w:rPr>
                <w:rStyle w:val="Hyperlnk"/>
                <w:noProof/>
              </w:rPr>
              <w:t>Information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_Toc124923923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6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1A2AB7E0" w14:textId="098EF768" w:rsidR="00F62EF0" w:rsidRDefault="0000000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4" w:history="1">
            <w:r w:rsidR="00F62EF0" w:rsidRPr="00587614">
              <w:rPr>
                <w:rStyle w:val="Hyperlnk"/>
                <w:noProof/>
              </w:rPr>
              <w:t>Datamodell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_Toc124923924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6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73DCB941" w14:textId="62EF7E13" w:rsidR="00F62EF0" w:rsidRDefault="0000000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5" w:history="1">
            <w:r w:rsidR="00F62EF0" w:rsidRPr="00587614">
              <w:rPr>
                <w:rStyle w:val="Hyperlnk"/>
                <w:noProof/>
              </w:rPr>
              <w:t>Databas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_Toc124923925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6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75BBEB3F" w14:textId="1ED881C7" w:rsidR="00F62EF0" w:rsidRDefault="0000000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6" w:history="1">
            <w:r w:rsidR="00F62EF0" w:rsidRPr="00587614">
              <w:rPr>
                <w:rStyle w:val="Hyperlnk"/>
                <w:noProof/>
              </w:rPr>
              <w:t>Tabellbeskrivningar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_Toc124923926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6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453CBACF" w14:textId="789BD62E" w:rsidR="00F62EF0" w:rsidRDefault="00000000">
          <w:pPr>
            <w:pStyle w:val="Innehll1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7" w:history="1">
            <w:r w:rsidR="00F62EF0" w:rsidRPr="00587614">
              <w:rPr>
                <w:rStyle w:val="Hyperlnk"/>
                <w:noProof/>
              </w:rPr>
              <w:t>Säkerhet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_Toc124923927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7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45D778D5" w14:textId="38F1B51E" w:rsidR="00F62EF0" w:rsidRDefault="0000000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8" w:history="1">
            <w:r w:rsidR="00F62EF0" w:rsidRPr="00587614">
              <w:rPr>
                <w:rStyle w:val="Hyperlnk"/>
                <w:noProof/>
              </w:rPr>
              <w:t>Kodredundans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_Toc124923928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7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764350DA" w14:textId="1DD69CCB" w:rsidR="00F62EF0" w:rsidRDefault="0000000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29" w:history="1">
            <w:r w:rsidR="00F62EF0" w:rsidRPr="00587614">
              <w:rPr>
                <w:rStyle w:val="Hyperlnk"/>
                <w:noProof/>
              </w:rPr>
              <w:t>Samarbete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_Toc124923929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7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0F81B45C" w14:textId="16DC043E" w:rsidR="00F62EF0" w:rsidRDefault="00000000">
          <w:pPr>
            <w:pStyle w:val="Innehll2"/>
            <w:tabs>
              <w:tab w:val="right" w:leader="dot" w:pos="8618"/>
            </w:tabs>
            <w:rPr>
              <w:noProof/>
              <w:color w:val="auto"/>
              <w:lang w:eastAsia="sv-SE"/>
            </w:rPr>
          </w:pPr>
          <w:hyperlink w:anchor="_Toc124923930" w:history="1">
            <w:r w:rsidR="00F62EF0" w:rsidRPr="00587614">
              <w:rPr>
                <w:rStyle w:val="Hyperlnk"/>
                <w:noProof/>
              </w:rPr>
              <w:t>Sekretess</w:t>
            </w:r>
            <w:r w:rsidR="00F62EF0">
              <w:rPr>
                <w:noProof/>
                <w:webHidden/>
              </w:rPr>
              <w:tab/>
            </w:r>
            <w:r w:rsidR="00F62EF0">
              <w:rPr>
                <w:noProof/>
                <w:webHidden/>
              </w:rPr>
              <w:fldChar w:fldCharType="begin"/>
            </w:r>
            <w:r w:rsidR="00F62EF0">
              <w:rPr>
                <w:noProof/>
                <w:webHidden/>
              </w:rPr>
              <w:instrText xml:space="preserve"> PAGEREF _Toc124923930 \h </w:instrText>
            </w:r>
            <w:r w:rsidR="00F62EF0">
              <w:rPr>
                <w:noProof/>
                <w:webHidden/>
              </w:rPr>
            </w:r>
            <w:r w:rsidR="00F62EF0">
              <w:rPr>
                <w:noProof/>
                <w:webHidden/>
              </w:rPr>
              <w:fldChar w:fldCharType="separate"/>
            </w:r>
            <w:r w:rsidR="00F62EF0">
              <w:rPr>
                <w:noProof/>
                <w:webHidden/>
              </w:rPr>
              <w:t>7</w:t>
            </w:r>
            <w:r w:rsidR="00F62EF0">
              <w:rPr>
                <w:noProof/>
                <w:webHidden/>
              </w:rPr>
              <w:fldChar w:fldCharType="end"/>
            </w:r>
          </w:hyperlink>
        </w:p>
        <w:p w14:paraId="63A19154" w14:textId="7DF0D5F4" w:rsidR="003438CB" w:rsidRDefault="003438CB">
          <w:r>
            <w:rPr>
              <w:b/>
              <w:bCs/>
            </w:rPr>
            <w:fldChar w:fldCharType="end"/>
          </w:r>
        </w:p>
      </w:sdtContent>
    </w:sdt>
    <w:p w14:paraId="16A4553E" w14:textId="77777777" w:rsidR="0027205B" w:rsidRDefault="0027205B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048A940B" w14:textId="77777777" w:rsidR="00F62EF0" w:rsidRDefault="00F62EF0" w:rsidP="00F62EF0">
      <w:pPr>
        <w:pStyle w:val="Rubrik1"/>
      </w:pPr>
      <w:bookmarkStart w:id="0" w:name="_Toc124923912"/>
      <w:r>
        <w:lastRenderedPageBreak/>
        <w:t>Projektbeskrivning</w:t>
      </w:r>
      <w:bookmarkEnd w:id="0"/>
    </w:p>
    <w:p w14:paraId="535E1D52" w14:textId="77777777" w:rsidR="00F62EF0" w:rsidRDefault="00F62EF0" w:rsidP="00F62EF0">
      <w:pPr>
        <w:pStyle w:val="Rubrik2"/>
      </w:pPr>
      <w:bookmarkStart w:id="1" w:name="_Toc124923913"/>
      <w:r>
        <w:t>Bakgrund och problemformulering</w:t>
      </w:r>
      <w:bookmarkEnd w:id="1"/>
    </w:p>
    <w:p w14:paraId="5C97BCE3" w14:textId="77777777" w:rsidR="00F62EF0" w:rsidRDefault="00F62EF0" w:rsidP="00F62EF0">
      <w:r>
        <w:t xml:space="preserve">Beskriv varför du/ni valde det projekt ni valde.  </w:t>
      </w:r>
    </w:p>
    <w:p w14:paraId="372B9405" w14:textId="77777777" w:rsidR="004A1BFF" w:rsidRDefault="004A1BFF" w:rsidP="004A1BFF">
      <w:r>
        <w:t xml:space="preserve">Jag valde att göra en träningsdagbok. Anledningen att jag villa göra en träningsdagbok är att när man tränar är det alltid bra att skriva ner vad man har gjort efter/medan man har ett pass. När man ska träna nästa gång kan man enkelt se vad man gjorde förra gången och kan på det sättet träna mera effektivt. </w:t>
      </w:r>
    </w:p>
    <w:p w14:paraId="59939449" w14:textId="4E4D9A54" w:rsidR="00F62EF0" w:rsidRDefault="00F62EF0" w:rsidP="00F62EF0">
      <w:r>
        <w:t>Vilken plattform är det tänkt att programvaran ska användas på? Mobil/surfplatta/dator en eller flera av alternativen?</w:t>
      </w:r>
    </w:p>
    <w:p w14:paraId="1226764A" w14:textId="2076ABF6" w:rsidR="004A1BFF" w:rsidRDefault="004A1BFF" w:rsidP="00F62EF0">
      <w:r>
        <w:t>Programvaran kommer användas på dator</w:t>
      </w:r>
    </w:p>
    <w:p w14:paraId="3167FF61" w14:textId="62FAA5F2" w:rsidR="00F62EF0" w:rsidRDefault="00F62EF0" w:rsidP="00F62EF0">
      <w:pPr>
        <w:pStyle w:val="Rubrik2"/>
      </w:pPr>
      <w:bookmarkStart w:id="2" w:name="_Toc124923914"/>
      <w:r>
        <w:t xml:space="preserve">Tidsuppskattning </w:t>
      </w:r>
      <w:r w:rsidRPr="00B944B2">
        <w:t>samt</w:t>
      </w:r>
      <w:r>
        <w:t xml:space="preserve"> schema</w:t>
      </w:r>
      <w:bookmarkEnd w:id="2"/>
    </w:p>
    <w:p w14:paraId="44BD2AA0" w14:textId="281923AD" w:rsidR="00011819" w:rsidRDefault="00011819" w:rsidP="00011819"/>
    <w:p w14:paraId="677A7EBC" w14:textId="7C26003A" w:rsidR="00011819" w:rsidRPr="00011819" w:rsidRDefault="00011819" w:rsidP="00011819">
      <w:r w:rsidRPr="00011819">
        <w:drawing>
          <wp:inline distT="0" distB="0" distL="0" distR="0" wp14:anchorId="58E3AC07" wp14:editId="5D9C9F38">
            <wp:extent cx="5478780" cy="1250950"/>
            <wp:effectExtent l="0" t="0" r="7620" b="635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27A3" w14:textId="77777777" w:rsidR="00F62EF0" w:rsidRDefault="00F62EF0" w:rsidP="00F62EF0">
      <w:pPr>
        <w:pStyle w:val="Rubrik1"/>
      </w:pPr>
      <w:bookmarkStart w:id="3" w:name="_Toc124923915"/>
      <w:r>
        <w:t>Plattformar</w:t>
      </w:r>
      <w:bookmarkEnd w:id="3"/>
    </w:p>
    <w:p w14:paraId="03BA6492" w14:textId="0E673BF4" w:rsidR="00F62EF0" w:rsidRDefault="00F62EF0" w:rsidP="00F62EF0">
      <w:r>
        <w:t>I vilken miljö ska prototypen utvecklas och verka (programspråk, databasmiljö, servrar…)?</w:t>
      </w:r>
    </w:p>
    <w:p w14:paraId="2973A94D" w14:textId="4F80D456" w:rsidR="0096162A" w:rsidRDefault="0096162A" w:rsidP="00F62EF0">
      <w:r>
        <w:t xml:space="preserve">Programvaran kommer utvecklas i Visual </w:t>
      </w:r>
      <w:proofErr w:type="spellStart"/>
      <w:r>
        <w:t>basic</w:t>
      </w:r>
      <w:proofErr w:type="spellEnd"/>
    </w:p>
    <w:p w14:paraId="3E5BFB8C" w14:textId="77777777" w:rsidR="00F62EF0" w:rsidRDefault="00F62EF0" w:rsidP="00F62EF0">
      <w:pPr>
        <w:pStyle w:val="Rubrik1"/>
      </w:pPr>
      <w:bookmarkStart w:id="4" w:name="_Toc124923916"/>
      <w:r>
        <w:t>Testning</w:t>
      </w:r>
      <w:bookmarkEnd w:id="4"/>
    </w:p>
    <w:p w14:paraId="69CE0160" w14:textId="77777777" w:rsidR="00F62EF0" w:rsidRDefault="00F62EF0" w:rsidP="00F62EF0">
      <w:pPr>
        <w:pStyle w:val="Rubrik2"/>
      </w:pPr>
      <w:bookmarkStart w:id="5" w:name="_Toc124923917"/>
      <w:r>
        <w:t>Miljöer</w:t>
      </w:r>
      <w:bookmarkEnd w:id="5"/>
    </w:p>
    <w:p w14:paraId="1F179FB6" w14:textId="7AA1CA82" w:rsidR="00F62EF0" w:rsidRDefault="00F62EF0" w:rsidP="00F62EF0">
      <w:r>
        <w:t>Vilka miljöer ska testas, vilka webbläsare, skärmstorlekar…</w:t>
      </w:r>
    </w:p>
    <w:p w14:paraId="2BE2DF9A" w14:textId="35335C43" w:rsidR="0096162A" w:rsidRDefault="0096162A" w:rsidP="00F62EF0">
      <w:r>
        <w:t>Programvaran kommer testas i Visual studio</w:t>
      </w:r>
    </w:p>
    <w:p w14:paraId="2F684466" w14:textId="77777777" w:rsidR="00F62EF0" w:rsidRDefault="00F62EF0" w:rsidP="00F62EF0">
      <w:pPr>
        <w:pStyle w:val="Rubrik2"/>
      </w:pPr>
      <w:bookmarkStart w:id="6" w:name="_Toc124923918"/>
      <w:r>
        <w:t>Alternativ</w:t>
      </w:r>
      <w:bookmarkEnd w:id="6"/>
    </w:p>
    <w:p w14:paraId="4E14BB9F" w14:textId="77777777" w:rsidR="00F62EF0" w:rsidRDefault="00F62EF0" w:rsidP="00F62EF0">
      <w:r>
        <w:t>Vilka delar ska testas och hur ska testen genomföras, vem ska utföra testen?</w:t>
      </w:r>
    </w:p>
    <w:p w14:paraId="0C6E8FF1" w14:textId="77777777" w:rsidR="00F62EF0" w:rsidRDefault="00F62EF0" w:rsidP="00F62EF0">
      <w:r>
        <w:t>Alla delar av gränssnitt och dess interaktion med databasen kommer att testas via gränssnittet. Testen kan genomföras per vy eller funktionalitet och ska testas löpande</w:t>
      </w:r>
    </w:p>
    <w:p w14:paraId="0894C77A" w14:textId="77777777" w:rsidR="00F62EF0" w:rsidRDefault="00F62EF0" w:rsidP="00F62EF0"/>
    <w:p w14:paraId="1C3BA858" w14:textId="77777777" w:rsidR="00F62EF0" w:rsidRDefault="00F62EF0" w:rsidP="00F62EF0">
      <w:pPr>
        <w:pStyle w:val="Rubrik1"/>
      </w:pPr>
      <w:bookmarkStart w:id="7" w:name="_Toc124923919"/>
      <w:r>
        <w:lastRenderedPageBreak/>
        <w:t>Gränssnittet</w:t>
      </w:r>
      <w:bookmarkEnd w:id="7"/>
    </w:p>
    <w:p w14:paraId="37B5F111" w14:textId="77777777" w:rsidR="00F62EF0" w:rsidRDefault="00F62EF0" w:rsidP="00F62EF0">
      <w:pPr>
        <w:pStyle w:val="Rubrik2"/>
      </w:pPr>
      <w:bookmarkStart w:id="8" w:name="_Toc124923920"/>
      <w:r>
        <w:t>Bilder</w:t>
      </w:r>
      <w:bookmarkEnd w:id="8"/>
    </w:p>
    <w:p w14:paraId="59EDDC63" w14:textId="77777777" w:rsidR="00F62EF0" w:rsidRDefault="00F62EF0" w:rsidP="00F62EF0">
      <w:r>
        <w:t>Hur ska de olika skärmbilderna i programmet se ut?</w:t>
      </w:r>
    </w:p>
    <w:p w14:paraId="7C6BAF9D" w14:textId="75399213" w:rsidR="00F62EF0" w:rsidRDefault="000D784F" w:rsidP="00F62EF0">
      <w:r w:rsidRPr="000D784F">
        <w:drawing>
          <wp:inline distT="0" distB="0" distL="0" distR="0" wp14:anchorId="3CA5DF22" wp14:editId="1CF88750">
            <wp:extent cx="4838700" cy="1605049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4553" cy="16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343B" w14:textId="381E27F8" w:rsidR="00BD7614" w:rsidRDefault="000D784F" w:rsidP="00F62EF0">
      <w:r w:rsidRPr="000D784F">
        <w:drawing>
          <wp:inline distT="0" distB="0" distL="0" distR="0" wp14:anchorId="77F01587" wp14:editId="0EFA1784">
            <wp:extent cx="4869180" cy="2185713"/>
            <wp:effectExtent l="0" t="0" r="7620" b="508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619" cy="218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FA84" w14:textId="77777777" w:rsidR="00F62EF0" w:rsidRDefault="00F62EF0" w:rsidP="00F62EF0">
      <w:pPr>
        <w:pStyle w:val="Rubrik2"/>
      </w:pPr>
      <w:bookmarkStart w:id="9" w:name="_Toc124923922"/>
      <w:r>
        <w:t>Funktioner</w:t>
      </w:r>
      <w:bookmarkEnd w:id="9"/>
    </w:p>
    <w:p w14:paraId="53968374" w14:textId="5C960002" w:rsidR="00F62EF0" w:rsidRDefault="00F62EF0" w:rsidP="00F62EF0">
      <w:r>
        <w:t xml:space="preserve">Vilka funktioner finns i programmet? </w:t>
      </w:r>
    </w:p>
    <w:p w14:paraId="018B3747" w14:textId="451BF093" w:rsidR="000D784F" w:rsidRDefault="000D784F" w:rsidP="00F62EF0">
      <w:r>
        <w:t>Avbryt för aktivitet</w:t>
      </w:r>
    </w:p>
    <w:p w14:paraId="5BE922C6" w14:textId="518E2CC8" w:rsidR="000D784F" w:rsidRDefault="000D784F" w:rsidP="00F62EF0">
      <w:r>
        <w:t>Avbryt för anteckning</w:t>
      </w:r>
    </w:p>
    <w:p w14:paraId="232EF58E" w14:textId="01A7EB5A" w:rsidR="0096162A" w:rsidRDefault="0096162A" w:rsidP="00F62EF0">
      <w:r>
        <w:t xml:space="preserve">Spara aktivitet </w:t>
      </w:r>
    </w:p>
    <w:p w14:paraId="21FC8415" w14:textId="209E384E" w:rsidR="0096162A" w:rsidRDefault="0096162A" w:rsidP="00F62EF0">
      <w:r>
        <w:t xml:space="preserve">Spara anteckning </w:t>
      </w:r>
    </w:p>
    <w:p w14:paraId="6D63C968" w14:textId="52984688" w:rsidR="00F62EF0" w:rsidRDefault="00F62EF0" w:rsidP="00F62EF0">
      <w:r>
        <w:t>Skapa</w:t>
      </w:r>
      <w:r w:rsidR="00320E86">
        <w:t xml:space="preserve"> aktivitet</w:t>
      </w:r>
    </w:p>
    <w:p w14:paraId="283290F2" w14:textId="4071EBAB" w:rsidR="00F62EF0" w:rsidRDefault="00F62EF0" w:rsidP="00F62EF0">
      <w:r>
        <w:t xml:space="preserve">Redigera </w:t>
      </w:r>
      <w:r w:rsidR="00320E86">
        <w:t>aktivitet</w:t>
      </w:r>
    </w:p>
    <w:p w14:paraId="36EF58A0" w14:textId="3D65BC82" w:rsidR="00F62EF0" w:rsidRDefault="00F62EF0" w:rsidP="00F62EF0">
      <w:r>
        <w:t xml:space="preserve">Radera </w:t>
      </w:r>
      <w:r w:rsidR="00320E86">
        <w:t xml:space="preserve">aktivitet </w:t>
      </w:r>
    </w:p>
    <w:p w14:paraId="1727BB42" w14:textId="6A267608" w:rsidR="00F62EF0" w:rsidRDefault="00F62EF0" w:rsidP="00F62EF0">
      <w:r>
        <w:t xml:space="preserve">Skapa </w:t>
      </w:r>
      <w:r w:rsidR="00AB167A">
        <w:t>anteckning</w:t>
      </w:r>
    </w:p>
    <w:p w14:paraId="6A47913D" w14:textId="1C9759B3" w:rsidR="00F62EF0" w:rsidRDefault="00F62EF0" w:rsidP="00F62EF0">
      <w:r>
        <w:t xml:space="preserve">Redigera </w:t>
      </w:r>
      <w:r w:rsidR="00AB167A">
        <w:t>anteckning</w:t>
      </w:r>
    </w:p>
    <w:p w14:paraId="2FFD7FD1" w14:textId="5658E62C" w:rsidR="00F62EF0" w:rsidRDefault="00F62EF0" w:rsidP="00F62EF0">
      <w:r>
        <w:t xml:space="preserve">Radera </w:t>
      </w:r>
      <w:r w:rsidR="00AB167A">
        <w:t>anteckning</w:t>
      </w:r>
    </w:p>
    <w:p w14:paraId="2B1D45DA" w14:textId="77777777" w:rsidR="00F62EF0" w:rsidRDefault="00F62EF0" w:rsidP="00F62EF0">
      <w:pPr>
        <w:pStyle w:val="Rubrik2"/>
      </w:pPr>
      <w:bookmarkStart w:id="10" w:name="_Toc124923924"/>
      <w:r>
        <w:lastRenderedPageBreak/>
        <w:t>Datamodell</w:t>
      </w:r>
      <w:bookmarkEnd w:id="10"/>
    </w:p>
    <w:p w14:paraId="1D0D7644" w14:textId="77777777" w:rsidR="00F62EF0" w:rsidRDefault="00F62EF0" w:rsidP="00F62EF0">
      <w:r>
        <w:t>Hur ser datamodellen ut? Vilka relationer finns?</w:t>
      </w:r>
    </w:p>
    <w:p w14:paraId="287EDFC7" w14:textId="77777777" w:rsidR="00F62EF0" w:rsidRDefault="00F62EF0" w:rsidP="00F62EF0">
      <w:r>
        <w:t>Nedan ser man databasmodellen</w:t>
      </w:r>
    </w:p>
    <w:p w14:paraId="265B9D4D" w14:textId="1D36E36E" w:rsidR="00F62EF0" w:rsidRDefault="005B6CD2" w:rsidP="00F62EF0">
      <w:r w:rsidRPr="00856286">
        <w:rPr>
          <w:noProof/>
        </w:rPr>
        <w:drawing>
          <wp:inline distT="0" distB="0" distL="0" distR="0" wp14:anchorId="5DBFB0A0" wp14:editId="1DE7D6C6">
            <wp:extent cx="3556000" cy="2303136"/>
            <wp:effectExtent l="0" t="0" r="6350" b="254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732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5BCE" w14:textId="77777777" w:rsidR="00F62EF0" w:rsidRDefault="00F62EF0" w:rsidP="00F62EF0">
      <w:pPr>
        <w:pStyle w:val="Rubrik2"/>
      </w:pPr>
      <w:bookmarkStart w:id="11" w:name="_Toc124923925"/>
      <w:r>
        <w:t>Databas</w:t>
      </w:r>
      <w:bookmarkEnd w:id="11"/>
    </w:p>
    <w:p w14:paraId="7304B697" w14:textId="0FEA2228" w:rsidR="00F62EF0" w:rsidRDefault="00F62EF0" w:rsidP="00F62EF0">
      <w:r>
        <w:t xml:space="preserve">Vilken databas används för att lagra informationen? </w:t>
      </w:r>
    </w:p>
    <w:p w14:paraId="6CFEF196" w14:textId="20732CCA" w:rsidR="00F62EF0" w:rsidRDefault="000D784F" w:rsidP="00F62EF0">
      <w:r>
        <w:t>Access</w:t>
      </w:r>
    </w:p>
    <w:p w14:paraId="0B86E5E8" w14:textId="77777777" w:rsidR="00F62EF0" w:rsidRDefault="00F62EF0" w:rsidP="00F62EF0">
      <w:pPr>
        <w:pStyle w:val="Rubrik1"/>
      </w:pPr>
      <w:bookmarkStart w:id="12" w:name="_Toc124923927"/>
      <w:r>
        <w:t>Säkerhet</w:t>
      </w:r>
      <w:bookmarkEnd w:id="12"/>
    </w:p>
    <w:p w14:paraId="512EA3A9" w14:textId="77777777" w:rsidR="00F62EF0" w:rsidRDefault="00F62EF0" w:rsidP="00F62EF0">
      <w:pPr>
        <w:pStyle w:val="Rubrik2"/>
      </w:pPr>
      <w:bookmarkStart w:id="13" w:name="_Toc124923928"/>
      <w:r>
        <w:t>Kodredundans</w:t>
      </w:r>
      <w:bookmarkEnd w:id="13"/>
    </w:p>
    <w:p w14:paraId="054974F2" w14:textId="2689948A" w:rsidR="00F62EF0" w:rsidRPr="002E235C" w:rsidRDefault="00F62EF0" w:rsidP="00F62EF0">
      <w:r>
        <w:t xml:space="preserve">Projektets </w:t>
      </w:r>
      <w:proofErr w:type="spellStart"/>
      <w:r>
        <w:t>kodbas</w:t>
      </w:r>
      <w:proofErr w:type="spellEnd"/>
      <w:r>
        <w:t xml:space="preserve"> kommer att finnas lokalt och på </w:t>
      </w:r>
      <w:proofErr w:type="spellStart"/>
      <w:r>
        <w:t>github</w:t>
      </w:r>
      <w:proofErr w:type="spellEnd"/>
      <w:r>
        <w:t xml:space="preserve">. Vid varje funktionalitet som färdigställs ska det göras en </w:t>
      </w:r>
      <w:proofErr w:type="spellStart"/>
      <w:r>
        <w:t>commit</w:t>
      </w:r>
      <w:proofErr w:type="spellEnd"/>
      <w:r>
        <w:t xml:space="preserve"> samt vid slutet av varje arbetsdag. Minst vid slutet av varje arbetsdag sker en push mot </w:t>
      </w:r>
      <w:proofErr w:type="spellStart"/>
      <w:r>
        <w:t>github</w:t>
      </w:r>
      <w:proofErr w:type="spellEnd"/>
      <w:r>
        <w:t>.</w:t>
      </w:r>
    </w:p>
    <w:p w14:paraId="042EE2F9" w14:textId="77777777" w:rsidR="00F62EF0" w:rsidRDefault="00F62EF0" w:rsidP="00F62EF0">
      <w:pPr>
        <w:pStyle w:val="Rubrik2"/>
      </w:pPr>
      <w:bookmarkStart w:id="14" w:name="_Toc124923930"/>
      <w:r>
        <w:t>Sekretess</w:t>
      </w:r>
      <w:bookmarkEnd w:id="14"/>
    </w:p>
    <w:p w14:paraId="1B3340FC" w14:textId="6297FEAA" w:rsidR="001638F6" w:rsidRPr="007021DE" w:rsidRDefault="00F62EF0" w:rsidP="00536264">
      <w:r>
        <w:t xml:space="preserve">Dokumentationen finns endast delade till personer som verkar inom projektet eller skall rapporteras till. </w:t>
      </w:r>
    </w:p>
    <w:sectPr w:rsidR="001638F6" w:rsidRPr="007021DE" w:rsidSect="00251EC3">
      <w:footerReference w:type="default" r:id="rId16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0CE9E" w14:textId="77777777" w:rsidR="0074240A" w:rsidRDefault="0074240A">
      <w:pPr>
        <w:spacing w:before="0" w:after="0" w:line="240" w:lineRule="auto"/>
      </w:pPr>
      <w:r>
        <w:separator/>
      </w:r>
    </w:p>
  </w:endnote>
  <w:endnote w:type="continuationSeparator" w:id="0">
    <w:p w14:paraId="44C282E6" w14:textId="77777777" w:rsidR="0074240A" w:rsidRDefault="007424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AEEF9" w14:textId="1355FCCE" w:rsidR="001638F6" w:rsidRDefault="00844483">
    <w:pPr>
      <w:pStyle w:val="Sidfot"/>
    </w:pPr>
    <w:r>
      <w:rPr>
        <w:lang w:bidi="sv-SE"/>
      </w:rPr>
      <w:t xml:space="preserve">SIDA </w:t>
    </w:r>
    <w:r>
      <w:rPr>
        <w:lang w:bidi="sv-SE"/>
      </w:rPr>
      <w:fldChar w:fldCharType="begin"/>
    </w:r>
    <w:r>
      <w:rPr>
        <w:lang w:bidi="sv-SE"/>
      </w:rPr>
      <w:instrText xml:space="preserve"> PAGE  \* Arabic  \* MERGEFORMAT </w:instrText>
    </w:r>
    <w:r>
      <w:rPr>
        <w:lang w:bidi="sv-SE"/>
      </w:rPr>
      <w:fldChar w:fldCharType="separate"/>
    </w:r>
    <w:r w:rsidR="0010583E">
      <w:rPr>
        <w:noProof/>
        <w:lang w:bidi="sv-SE"/>
      </w:rPr>
      <w:t>3</w:t>
    </w:r>
    <w:r>
      <w:rPr>
        <w:lang w:bidi="sv-S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3FDEF" w14:textId="77777777" w:rsidR="0074240A" w:rsidRDefault="0074240A">
      <w:pPr>
        <w:spacing w:before="0" w:after="0" w:line="240" w:lineRule="auto"/>
      </w:pPr>
      <w:r>
        <w:separator/>
      </w:r>
    </w:p>
  </w:footnote>
  <w:footnote w:type="continuationSeparator" w:id="0">
    <w:p w14:paraId="59F947B2" w14:textId="77777777" w:rsidR="0074240A" w:rsidRDefault="007424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6055E8"/>
    <w:multiLevelType w:val="hybridMultilevel"/>
    <w:tmpl w:val="36F248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28729538">
    <w:abstractNumId w:val="9"/>
  </w:num>
  <w:num w:numId="2" w16cid:durableId="143591693">
    <w:abstractNumId w:val="9"/>
  </w:num>
  <w:num w:numId="3" w16cid:durableId="2122068042">
    <w:abstractNumId w:val="8"/>
  </w:num>
  <w:num w:numId="4" w16cid:durableId="1189026960">
    <w:abstractNumId w:val="8"/>
  </w:num>
  <w:num w:numId="5" w16cid:durableId="1939366574">
    <w:abstractNumId w:val="9"/>
  </w:num>
  <w:num w:numId="6" w16cid:durableId="1969972486">
    <w:abstractNumId w:val="8"/>
  </w:num>
  <w:num w:numId="7" w16cid:durableId="2063554857">
    <w:abstractNumId w:val="12"/>
  </w:num>
  <w:num w:numId="8" w16cid:durableId="1863082232">
    <w:abstractNumId w:val="10"/>
  </w:num>
  <w:num w:numId="9" w16cid:durableId="2047019923">
    <w:abstractNumId w:val="14"/>
  </w:num>
  <w:num w:numId="10" w16cid:durableId="1477722199">
    <w:abstractNumId w:val="13"/>
  </w:num>
  <w:num w:numId="11" w16cid:durableId="710495750">
    <w:abstractNumId w:val="16"/>
  </w:num>
  <w:num w:numId="12" w16cid:durableId="801072650">
    <w:abstractNumId w:val="15"/>
  </w:num>
  <w:num w:numId="13" w16cid:durableId="1300577106">
    <w:abstractNumId w:val="7"/>
  </w:num>
  <w:num w:numId="14" w16cid:durableId="1964270302">
    <w:abstractNumId w:val="6"/>
  </w:num>
  <w:num w:numId="15" w16cid:durableId="1339036152">
    <w:abstractNumId w:val="5"/>
  </w:num>
  <w:num w:numId="16" w16cid:durableId="1493446034">
    <w:abstractNumId w:val="4"/>
  </w:num>
  <w:num w:numId="17" w16cid:durableId="1466662463">
    <w:abstractNumId w:val="3"/>
  </w:num>
  <w:num w:numId="18" w16cid:durableId="1261375782">
    <w:abstractNumId w:val="2"/>
  </w:num>
  <w:num w:numId="19" w16cid:durableId="1490363768">
    <w:abstractNumId w:val="1"/>
  </w:num>
  <w:num w:numId="20" w16cid:durableId="1155610650">
    <w:abstractNumId w:val="0"/>
  </w:num>
  <w:num w:numId="21" w16cid:durableId="1556121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BC0"/>
    <w:rsid w:val="00011819"/>
    <w:rsid w:val="00035C89"/>
    <w:rsid w:val="00072515"/>
    <w:rsid w:val="000748AA"/>
    <w:rsid w:val="00087EF5"/>
    <w:rsid w:val="00090989"/>
    <w:rsid w:val="000C6D17"/>
    <w:rsid w:val="000D784F"/>
    <w:rsid w:val="001048FC"/>
    <w:rsid w:val="0010583E"/>
    <w:rsid w:val="00133631"/>
    <w:rsid w:val="0015219D"/>
    <w:rsid w:val="00162368"/>
    <w:rsid w:val="001638F6"/>
    <w:rsid w:val="001A2000"/>
    <w:rsid w:val="001A3C5D"/>
    <w:rsid w:val="001E2648"/>
    <w:rsid w:val="0020003B"/>
    <w:rsid w:val="00243CF8"/>
    <w:rsid w:val="00251EC3"/>
    <w:rsid w:val="002618C0"/>
    <w:rsid w:val="0027205B"/>
    <w:rsid w:val="002C2A01"/>
    <w:rsid w:val="002C6297"/>
    <w:rsid w:val="003209D6"/>
    <w:rsid w:val="00320E86"/>
    <w:rsid w:val="00334812"/>
    <w:rsid w:val="00334A73"/>
    <w:rsid w:val="003422FF"/>
    <w:rsid w:val="003438CB"/>
    <w:rsid w:val="00367BD7"/>
    <w:rsid w:val="003B2E17"/>
    <w:rsid w:val="00411F72"/>
    <w:rsid w:val="004179AE"/>
    <w:rsid w:val="00427493"/>
    <w:rsid w:val="00441D5C"/>
    <w:rsid w:val="00461BFD"/>
    <w:rsid w:val="004952C4"/>
    <w:rsid w:val="00495FEF"/>
    <w:rsid w:val="004A1BFF"/>
    <w:rsid w:val="004D3DAA"/>
    <w:rsid w:val="00536264"/>
    <w:rsid w:val="00592925"/>
    <w:rsid w:val="005A1C5A"/>
    <w:rsid w:val="005B6CD2"/>
    <w:rsid w:val="005D09DA"/>
    <w:rsid w:val="005D64B3"/>
    <w:rsid w:val="005F0537"/>
    <w:rsid w:val="005F0E20"/>
    <w:rsid w:val="00634519"/>
    <w:rsid w:val="00666BC0"/>
    <w:rsid w:val="00690EFD"/>
    <w:rsid w:val="006B653D"/>
    <w:rsid w:val="006E2787"/>
    <w:rsid w:val="006E6A18"/>
    <w:rsid w:val="0070075A"/>
    <w:rsid w:val="007021DE"/>
    <w:rsid w:val="0071646D"/>
    <w:rsid w:val="00732607"/>
    <w:rsid w:val="0074240A"/>
    <w:rsid w:val="00747FB3"/>
    <w:rsid w:val="00786E5A"/>
    <w:rsid w:val="007A1725"/>
    <w:rsid w:val="007A4102"/>
    <w:rsid w:val="00810419"/>
    <w:rsid w:val="00844483"/>
    <w:rsid w:val="008652F5"/>
    <w:rsid w:val="00870420"/>
    <w:rsid w:val="008B16D9"/>
    <w:rsid w:val="008C59A5"/>
    <w:rsid w:val="008E36FC"/>
    <w:rsid w:val="0090452D"/>
    <w:rsid w:val="00921D94"/>
    <w:rsid w:val="00934F1C"/>
    <w:rsid w:val="00947ABA"/>
    <w:rsid w:val="0096162A"/>
    <w:rsid w:val="00966A70"/>
    <w:rsid w:val="009711BA"/>
    <w:rsid w:val="00985AB7"/>
    <w:rsid w:val="009A76A0"/>
    <w:rsid w:val="009C17F7"/>
    <w:rsid w:val="009D2231"/>
    <w:rsid w:val="009D7BEF"/>
    <w:rsid w:val="009E451F"/>
    <w:rsid w:val="00A122DB"/>
    <w:rsid w:val="00A12F08"/>
    <w:rsid w:val="00A5121B"/>
    <w:rsid w:val="00A607AE"/>
    <w:rsid w:val="00A729EE"/>
    <w:rsid w:val="00AB167A"/>
    <w:rsid w:val="00AC32FD"/>
    <w:rsid w:val="00AC3C52"/>
    <w:rsid w:val="00AD165F"/>
    <w:rsid w:val="00B014BA"/>
    <w:rsid w:val="00B426B9"/>
    <w:rsid w:val="00B4667E"/>
    <w:rsid w:val="00B47B7A"/>
    <w:rsid w:val="00B641B0"/>
    <w:rsid w:val="00B646B8"/>
    <w:rsid w:val="00B71D83"/>
    <w:rsid w:val="00B944B2"/>
    <w:rsid w:val="00B9586D"/>
    <w:rsid w:val="00B96203"/>
    <w:rsid w:val="00BD7614"/>
    <w:rsid w:val="00C01C45"/>
    <w:rsid w:val="00C259CA"/>
    <w:rsid w:val="00C3639C"/>
    <w:rsid w:val="00C5211A"/>
    <w:rsid w:val="00C80BD4"/>
    <w:rsid w:val="00C94D12"/>
    <w:rsid w:val="00CF3A42"/>
    <w:rsid w:val="00CF65D5"/>
    <w:rsid w:val="00D5413C"/>
    <w:rsid w:val="00D90C9C"/>
    <w:rsid w:val="00DC07A3"/>
    <w:rsid w:val="00E11B8A"/>
    <w:rsid w:val="00E15F33"/>
    <w:rsid w:val="00E25647"/>
    <w:rsid w:val="00E5184E"/>
    <w:rsid w:val="00E55BCA"/>
    <w:rsid w:val="00E668BD"/>
    <w:rsid w:val="00E750EE"/>
    <w:rsid w:val="00E77AA4"/>
    <w:rsid w:val="00EA7EC6"/>
    <w:rsid w:val="00EC4584"/>
    <w:rsid w:val="00EC61B0"/>
    <w:rsid w:val="00F62EF0"/>
    <w:rsid w:val="00F677F9"/>
    <w:rsid w:val="00F75E11"/>
    <w:rsid w:val="00F96D6F"/>
    <w:rsid w:val="00FA59B7"/>
    <w:rsid w:val="00FC7280"/>
    <w:rsid w:val="00FD1504"/>
    <w:rsid w:val="20098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FF8B798"/>
  <w15:chartTrackingRefBased/>
  <w15:docId w15:val="{116D2E72-7068-4255-AC68-733A89B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sv-S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Rubrik1">
    <w:name w:val="heading 1"/>
    <w:basedOn w:val="Normal"/>
    <w:next w:val="Normal"/>
    <w:link w:val="Rubrik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Rubrik2">
    <w:name w:val="heading 2"/>
    <w:basedOn w:val="Normal"/>
    <w:next w:val="Normal"/>
    <w:link w:val="Rubrik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Rubrik3">
    <w:name w:val="heading 3"/>
    <w:basedOn w:val="Normal"/>
    <w:next w:val="Normal"/>
    <w:link w:val="Rubrik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Rubrik5">
    <w:name w:val="heading 5"/>
    <w:basedOn w:val="Normal"/>
    <w:next w:val="Normal"/>
    <w:link w:val="Rubrik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Rubrik6">
    <w:name w:val="heading 6"/>
    <w:basedOn w:val="Normal"/>
    <w:next w:val="Normal"/>
    <w:link w:val="Rubrik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Rubrik8">
    <w:name w:val="heading 8"/>
    <w:basedOn w:val="Normal"/>
    <w:next w:val="Normal"/>
    <w:link w:val="Rubrik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Ljusskuggning">
    <w:name w:val="Light Shading"/>
    <w:basedOn w:val="Normaltabel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information">
    <w:name w:val="Kontaktinformation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Rubrik1Char">
    <w:name w:val="Rubrik 1 Char"/>
    <w:basedOn w:val="Standardstycketeckensnitt"/>
    <w:link w:val="Rubrik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Rubrik2Char">
    <w:name w:val="Rubrik 2 Char"/>
    <w:basedOn w:val="Standardstycketeckensnitt"/>
    <w:link w:val="Rubrik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Rubrik3Char">
    <w:name w:val="Rubrik 3 Char"/>
    <w:basedOn w:val="Standardstycketeckensnitt"/>
    <w:link w:val="Rubrik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Rubrik6Char">
    <w:name w:val="Rubrik 6 Char"/>
    <w:basedOn w:val="Standardstycketeckensnitt"/>
    <w:link w:val="Rubrik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Punktlista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Numreradlist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Rubrik">
    <w:name w:val="Title"/>
    <w:basedOn w:val="Normal"/>
    <w:link w:val="Rubrik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derrubrik">
    <w:name w:val="Subtitle"/>
    <w:basedOn w:val="Normal"/>
    <w:link w:val="Underrubrik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derrubrikChar">
    <w:name w:val="Underrubrik Char"/>
    <w:basedOn w:val="Standardstycketeckensnitt"/>
    <w:link w:val="Underrubrik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Beskrivning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Rubrik9Char">
    <w:name w:val="Rubrik 9 Char"/>
    <w:basedOn w:val="Standardstycketeckensnitt"/>
    <w:link w:val="Rubrik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Rubrik8Char">
    <w:name w:val="Rubrik 8 Char"/>
    <w:basedOn w:val="Standardstycketeckensnitt"/>
    <w:link w:val="Rubrik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Innehllsfrteckningsrubrik">
    <w:name w:val="TOC Heading"/>
    <w:basedOn w:val="Rubrik1"/>
    <w:next w:val="Normal"/>
    <w:uiPriority w:val="39"/>
    <w:unhideWhenUsed/>
    <w:qFormat/>
    <w:pPr>
      <w:spacing w:before="0"/>
      <w:outlineLvl w:val="9"/>
    </w:pPr>
  </w:style>
  <w:style w:type="paragraph" w:styleId="Sidfot">
    <w:name w:val="footer"/>
    <w:basedOn w:val="Normal"/>
    <w:link w:val="Sidfot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SidfotChar">
    <w:name w:val="Sidfot Char"/>
    <w:basedOn w:val="Standardstycketeckensnitt"/>
    <w:link w:val="Sidfot"/>
    <w:uiPriority w:val="99"/>
    <w:rsid w:val="003422FF"/>
    <w:rPr>
      <w:sz w:val="22"/>
      <w:szCs w:val="16"/>
    </w:rPr>
  </w:style>
  <w:style w:type="paragraph" w:styleId="Innehll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Innehll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22DB"/>
    <w:rPr>
      <w:rFonts w:ascii="Tahoma" w:hAnsi="Tahoma" w:cs="Tahoma"/>
      <w:szCs w:val="16"/>
    </w:rPr>
  </w:style>
  <w:style w:type="paragraph" w:styleId="Litteraturfrteckning">
    <w:name w:val="Bibliography"/>
    <w:basedOn w:val="Normal"/>
    <w:next w:val="Normal"/>
    <w:uiPriority w:val="39"/>
    <w:semiHidden/>
    <w:unhideWhenUsed/>
  </w:style>
  <w:style w:type="paragraph" w:styleId="Brdtext3">
    <w:name w:val="Body Text 3"/>
    <w:basedOn w:val="Normal"/>
    <w:link w:val="Brd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porttabell">
    <w:name w:val="Rapporttabell"/>
    <w:basedOn w:val="Normaltabel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rutnt">
    <w:name w:val="Table Grid"/>
    <w:basedOn w:val="Normaltabel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1A2000"/>
    <w:pPr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A2000"/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A122DB"/>
    <w:rPr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122DB"/>
    <w:rPr>
      <w:sz w:val="22"/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A122DB"/>
    <w:rPr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122DB"/>
    <w:rPr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122DB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122DB"/>
    <w:rPr>
      <w:b/>
      <w:bCs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A122DB"/>
    <w:rPr>
      <w:rFonts w:ascii="Segoe UI" w:hAnsi="Segoe UI" w:cs="Segoe UI"/>
      <w:szCs w:val="1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A122DB"/>
    <w:rPr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A122DB"/>
    <w:rPr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A122DB"/>
    <w:rPr>
      <w:rFonts w:ascii="Consolas" w:hAnsi="Consolas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xt">
    <w:name w:val="macro"/>
    <w:link w:val="Mak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A122DB"/>
    <w:rPr>
      <w:rFonts w:ascii="Consolas" w:hAnsi="Consolas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A122DB"/>
    <w:rPr>
      <w:rFonts w:ascii="Consolas" w:hAnsi="Consolas"/>
      <w:szCs w:val="21"/>
    </w:rPr>
  </w:style>
  <w:style w:type="character" w:styleId="Platshllartext">
    <w:name w:val="Placeholder Text"/>
    <w:basedOn w:val="Standardstycketeckensnitt"/>
    <w:uiPriority w:val="99"/>
    <w:semiHidden/>
    <w:rsid w:val="00A122DB"/>
    <w:rPr>
      <w:color w:val="595959" w:themeColor="text1" w:themeTint="A6"/>
    </w:rPr>
  </w:style>
  <w:style w:type="character" w:styleId="Hyperlnk">
    <w:name w:val="Hyperlink"/>
    <w:basedOn w:val="Standardstycketeckensnitt"/>
    <w:uiPriority w:val="99"/>
    <w:unhideWhenUsed/>
    <w:rsid w:val="003438CB"/>
    <w:rPr>
      <w:color w:val="993E21" w:themeColor="hyperlink"/>
      <w:u w:val="single"/>
    </w:rPr>
  </w:style>
  <w:style w:type="paragraph" w:styleId="Liststycke">
    <w:name w:val="List Paragraph"/>
    <w:basedOn w:val="Normal"/>
    <w:uiPriority w:val="34"/>
    <w:semiHidden/>
    <w:qFormat/>
    <w:rsid w:val="00F6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ell%20Hansen\AppData\Roaming\Microsoft\Templates\Skoluppsats%20med%20f&#246;rs&#228;ttsbl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9E3517A2CF4D64868DF7114764A2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0B8B5AF-9187-4BAB-8417-73D6D8426C41}"/>
      </w:docPartPr>
      <w:docPartBody>
        <w:p w:rsidR="007D257D" w:rsidRDefault="00BF00B4">
          <w:r w:rsidRPr="003313E8">
            <w:rPr>
              <w:rStyle w:val="Platshllartext"/>
            </w:rPr>
            <w:t>[Titel]</w:t>
          </w:r>
        </w:p>
      </w:docPartBody>
    </w:docPart>
    <w:docPart>
      <w:docPartPr>
        <w:name w:val="70F4719823054AA49D74B7562965B41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0162B5-6135-4E19-9ED2-A44C6EAAAAE6}"/>
      </w:docPartPr>
      <w:docPartBody>
        <w:p w:rsidR="007D257D" w:rsidRDefault="00BF00B4">
          <w:r w:rsidRPr="003313E8">
            <w:rPr>
              <w:rStyle w:val="Platshllartext"/>
            </w:rPr>
            <w:t>[Ämne]</w:t>
          </w:r>
        </w:p>
      </w:docPartBody>
    </w:docPart>
    <w:docPart>
      <w:docPartPr>
        <w:name w:val="1C4791C3C1ED4124A948DF43E79DECD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4115229-E026-428B-9BE0-817C2F8C12BE}"/>
      </w:docPartPr>
      <w:docPartBody>
        <w:p w:rsidR="007D257D" w:rsidRDefault="00BF00B4">
          <w:r w:rsidRPr="003313E8">
            <w:rPr>
              <w:rStyle w:val="Platshllartext"/>
            </w:rPr>
            <w:t>[Författare]</w:t>
          </w:r>
        </w:p>
      </w:docPartBody>
    </w:docPart>
    <w:docPart>
      <w:docPartPr>
        <w:name w:val="22DE39CE14234EEE8C4A256A14D8114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9E25352-52AF-481A-9E2D-92D064B3F88E}"/>
      </w:docPartPr>
      <w:docPartBody>
        <w:p w:rsidR="007D257D" w:rsidRDefault="00BF00B4">
          <w:r w:rsidRPr="003313E8">
            <w:rPr>
              <w:rStyle w:val="Platshllartext"/>
            </w:rPr>
            <w:t>[Publiceringsdatum]</w:t>
          </w:r>
        </w:p>
      </w:docPartBody>
    </w:docPart>
    <w:docPart>
      <w:docPartPr>
        <w:name w:val="5AE941F7352C4144A826A7F4B276CD1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2F6438D-A604-4048-9A1D-40C1A6175FD6}"/>
      </w:docPartPr>
      <w:docPartBody>
        <w:p w:rsidR="001E75FC" w:rsidRDefault="007D257D">
          <w:r w:rsidRPr="007951BE">
            <w:rPr>
              <w:rStyle w:val="Platshllartext"/>
            </w:rPr>
            <w:t>[Företag]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Punktlist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73528039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0B4"/>
    <w:rsid w:val="001E75FC"/>
    <w:rsid w:val="007D257D"/>
    <w:rsid w:val="00B973D4"/>
    <w:rsid w:val="00BF00B4"/>
    <w:rsid w:val="00D826B5"/>
    <w:rsid w:val="00F5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FI" w:eastAsia="sv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Punktlista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val="sv-SE" w:eastAsia="ja-JP"/>
    </w:rPr>
  </w:style>
  <w:style w:type="character" w:styleId="Platshllartext">
    <w:name w:val="Placeholder Text"/>
    <w:basedOn w:val="Standardstycketeckensnitt"/>
    <w:uiPriority w:val="99"/>
    <w:semiHidden/>
    <w:rsid w:val="007D257D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B035B7DE360F49AC1E3E64A7BD4266" ma:contentTypeVersion="9" ma:contentTypeDescription="Skapa ett nytt dokument." ma:contentTypeScope="" ma:versionID="2b15be16484cc4125e56b4bc62a7d78a">
  <xsd:schema xmlns:xsd="http://www.w3.org/2001/XMLSchema" xmlns:xs="http://www.w3.org/2001/XMLSchema" xmlns:p="http://schemas.microsoft.com/office/2006/metadata/properties" xmlns:ns3="e726d1de-8eee-48d4-acc6-11f5952e6685" xmlns:ns4="7afd1d53-ab43-4087-8ee5-8d1641b94b01" targetNamespace="http://schemas.microsoft.com/office/2006/metadata/properties" ma:root="true" ma:fieldsID="07a74a5b6f94ee7a3fc8de3bd0e980eb" ns3:_="" ns4:_="">
    <xsd:import namespace="e726d1de-8eee-48d4-acc6-11f5952e6685"/>
    <xsd:import namespace="7afd1d53-ab43-4087-8ee5-8d1641b94b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6d1de-8eee-48d4-acc6-11f5952e6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1d53-ab43-4087-8ee5-8d1641b94b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99D90-DD05-43A5-8F60-9258599DAC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D392A4-9C7B-47E9-A2A7-2EC9259DC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68415D-8571-4C4E-9D5B-26AF09ED8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6d1de-8eee-48d4-acc6-11f5952e6685"/>
    <ds:schemaRef ds:uri="7afd1d53-ab43-4087-8ee5-8d1641b94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E72A48-7A3C-4AA9-A41C-71D022C7FF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Skoluppsats med försättsblad.dotx</Template>
  <TotalTime>85</TotalTime>
  <Pages>5</Pages>
  <Words>568</Words>
  <Characters>3014</Characters>
  <Application>Microsoft Office Word</Application>
  <DocSecurity>0</DocSecurity>
  <Lines>25</Lines>
  <Paragraphs>7</Paragraphs>
  <ScaleCrop>false</ScaleCrop>
  <Company>Ålands Yrkesgymnasium - Datanom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>Träningsdagbok</dc:subject>
  <dc:creator>Elias Mattsson</dc:creator>
  <cp:keywords/>
  <cp:lastModifiedBy>Elias Mattsson</cp:lastModifiedBy>
  <cp:revision>8</cp:revision>
  <dcterms:created xsi:type="dcterms:W3CDTF">2023-01-18T07:10:00Z</dcterms:created>
  <dcterms:modified xsi:type="dcterms:W3CDTF">2023-01-18T09:32:00Z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lass">
    <vt:lpwstr>Klass</vt:lpwstr>
  </property>
</Properties>
</file>